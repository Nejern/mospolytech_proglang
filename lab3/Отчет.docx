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64C8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0D20A54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14E2D870" w14:textId="77777777" w:rsidR="00E352BA" w:rsidRDefault="005047C6" w:rsidP="005047C6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5E804BE4" wp14:editId="7AEC46D0">
            <wp:extent cx="4978252" cy="1310939"/>
            <wp:effectExtent l="19050" t="0" r="0" b="0"/>
            <wp:docPr id="2" name="Рисунок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4978252" cy="13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02B3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5EF27357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</w:p>
    <w:p w14:paraId="163FBEC1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</w:p>
    <w:p w14:paraId="2685A60A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t>3. УКАЗАТЕЛИ И МАССИВЫ В ЯЗЫКЕ С++</w:t>
      </w:r>
      <w:r>
        <w:rPr>
          <w:sz w:val="28"/>
          <w:szCs w:val="28"/>
        </w:rPr>
        <w:t>»</w:t>
      </w:r>
    </w:p>
    <w:p w14:paraId="703FA2C0" w14:textId="77777777" w:rsidR="005047C6" w:rsidRDefault="005047C6" w:rsidP="005047C6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545386C7" w14:textId="77777777" w:rsidR="005047C6" w:rsidRDefault="005047C6" w:rsidP="005047C6">
      <w:pPr>
        <w:pStyle w:val="a3"/>
        <w:spacing w:before="0" w:before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Группа                                                    221-329</w:t>
      </w:r>
    </w:p>
    <w:p w14:paraId="236650D8" w14:textId="77777777" w:rsidR="005047C6" w:rsidRDefault="005047C6" w:rsidP="005047C6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Студент                                                  </w:t>
      </w:r>
      <w:r w:rsidR="00581BF7">
        <w:rPr>
          <w:sz w:val="28"/>
          <w:szCs w:val="28"/>
        </w:rPr>
        <w:t>Никитин Олег Евгеньевич</w:t>
      </w:r>
    </w:p>
    <w:p w14:paraId="27382C10" w14:textId="288585DF" w:rsidR="005047C6" w:rsidRDefault="005047C6" w:rsidP="005047C6">
      <w:pPr>
        <w:pStyle w:val="a3"/>
        <w:spacing w:before="0" w:before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                              </w:t>
      </w:r>
      <w:r w:rsidR="0024585C">
        <w:rPr>
          <w:sz w:val="28"/>
          <w:szCs w:val="28"/>
        </w:rPr>
        <w:t>12</w:t>
      </w:r>
      <w:r>
        <w:rPr>
          <w:sz w:val="28"/>
          <w:szCs w:val="28"/>
        </w:rPr>
        <w:t>.10.2022</w:t>
      </w:r>
    </w:p>
    <w:p w14:paraId="30FF2121" w14:textId="77777777" w:rsidR="005047C6" w:rsidRDefault="005047C6" w:rsidP="005047C6">
      <w:pPr>
        <w:pStyle w:val="a3"/>
        <w:spacing w:before="0" w:before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Преподаватель                                       </w:t>
      </w:r>
      <w:r>
        <w:rPr>
          <w:sz w:val="28"/>
          <w:szCs w:val="28"/>
          <w:u w:val="single"/>
        </w:rPr>
        <w:t>Рысин Михаил Леонидович</w:t>
      </w:r>
    </w:p>
    <w:p w14:paraId="46A6B51F" w14:textId="77777777" w:rsidR="00581BF7" w:rsidRDefault="005047C6" w:rsidP="00581BF7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2022 г</w:t>
      </w:r>
    </w:p>
    <w:p w14:paraId="047F40B4" w14:textId="42D09C46" w:rsidR="00581BF7" w:rsidRDefault="00581BF7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работы:</w:t>
      </w:r>
      <w:r w:rsidR="00C979AD">
        <w:rPr>
          <w:sz w:val="32"/>
          <w:szCs w:val="32"/>
        </w:rPr>
        <w:t xml:space="preserve"> </w:t>
      </w:r>
      <w:r w:rsidR="00C979AD" w:rsidRPr="00C979AD">
        <w:rPr>
          <w:sz w:val="32"/>
          <w:szCs w:val="32"/>
        </w:rPr>
        <w:t>познакомиться с возможностями и приёмами работы с указателями, статическими и динамическими массивами в языке C++</w:t>
      </w:r>
    </w:p>
    <w:p w14:paraId="20E1F616" w14:textId="07C3C185" w:rsidR="00FB65FA" w:rsidRDefault="00FB65FA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Ход работы:</w:t>
      </w:r>
    </w:p>
    <w:p w14:paraId="17AA626A" w14:textId="7B9F751A" w:rsidR="00FB65FA" w:rsidRDefault="00FB65FA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Задание 3.</w:t>
      </w:r>
      <w:r w:rsidR="00F36976">
        <w:rPr>
          <w:sz w:val="32"/>
          <w:szCs w:val="32"/>
        </w:rPr>
        <w:t>1.а</w:t>
      </w:r>
    </w:p>
    <w:p w14:paraId="7E8E4DBA" w14:textId="2F5C5125" w:rsidR="00FB65FA" w:rsidRDefault="00FB65FA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03A1C519" w14:textId="5DF43CB3" w:rsidR="00F36976" w:rsidRDefault="00772308" w:rsidP="00F36976">
      <w:pPr>
        <w:pStyle w:val="a3"/>
        <w:numPr>
          <w:ilvl w:val="0"/>
          <w:numId w:val="1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Ввод значений элементов массива</w:t>
      </w:r>
    </w:p>
    <w:p w14:paraId="7DC9830E" w14:textId="5C7AA9E8" w:rsidR="00772308" w:rsidRDefault="00772308" w:rsidP="00F36976">
      <w:pPr>
        <w:pStyle w:val="a3"/>
        <w:numPr>
          <w:ilvl w:val="0"/>
          <w:numId w:val="1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Вывод значений элементов массива</w:t>
      </w:r>
    </w:p>
    <w:p w14:paraId="3448D4E1" w14:textId="2DDE8EF0" w:rsidR="00FB65FA" w:rsidRDefault="00FB65FA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4E1E69A6" w14:textId="24339256" w:rsidR="00F36976" w:rsidRDefault="00F36976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981A403" wp14:editId="2D7DFED4">
            <wp:extent cx="5190476" cy="43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CD28" w14:textId="77777777" w:rsidR="00772308" w:rsidRDefault="00772308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691B7C66" w14:textId="68D50391" w:rsidR="00FB65FA" w:rsidRDefault="00FB65FA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Тестирование:</w:t>
      </w:r>
    </w:p>
    <w:p w14:paraId="3CDCDD1E" w14:textId="6D295E8E" w:rsidR="00772308" w:rsidRDefault="00772308" w:rsidP="00581BF7">
      <w:pPr>
        <w:pStyle w:val="a3"/>
        <w:spacing w:before="0" w:beforeAutospacing="0" w:line="360" w:lineRule="auto"/>
        <w:rPr>
          <w:sz w:val="32"/>
          <w:szCs w:val="32"/>
        </w:rPr>
      </w:pPr>
      <w:r w:rsidRPr="00772308">
        <w:rPr>
          <w:noProof/>
          <w:sz w:val="32"/>
          <w:szCs w:val="32"/>
        </w:rPr>
        <w:drawing>
          <wp:inline distT="0" distB="0" distL="0" distR="0" wp14:anchorId="677C76A0" wp14:editId="2CDFD123">
            <wp:extent cx="3105583" cy="43916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646C" w14:textId="7EDC6DA1" w:rsidR="00772308" w:rsidRDefault="00772308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6966C839" w14:textId="7025706D" w:rsidR="00772308" w:rsidRDefault="00772308" w:rsidP="00581BF7">
      <w:pPr>
        <w:pStyle w:val="a3"/>
        <w:spacing w:before="0" w:beforeAutospacing="0" w:line="36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Задание 3.1.б</w:t>
      </w:r>
    </w:p>
    <w:p w14:paraId="675709FE" w14:textId="6D40D36D" w:rsidR="00747EEF" w:rsidRDefault="00747EEF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6AFBDF5A" w14:textId="3F97C0A9" w:rsidR="00747EEF" w:rsidRDefault="002D45EC" w:rsidP="00747EEF">
      <w:pPr>
        <w:pStyle w:val="a3"/>
        <w:numPr>
          <w:ilvl w:val="0"/>
          <w:numId w:val="2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Генерация элементов массива и поиск максимума</w:t>
      </w:r>
    </w:p>
    <w:p w14:paraId="00D3542B" w14:textId="0EEDE9D3" w:rsidR="002D45EC" w:rsidRPr="002D45EC" w:rsidRDefault="002D45EC" w:rsidP="002D45EC">
      <w:pPr>
        <w:pStyle w:val="a3"/>
        <w:numPr>
          <w:ilvl w:val="0"/>
          <w:numId w:val="2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Вывод максимального значения элемента массива</w:t>
      </w:r>
    </w:p>
    <w:p w14:paraId="04D96C56" w14:textId="4232D380" w:rsidR="00747EEF" w:rsidRDefault="00747EEF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32E8A8BF" w14:textId="37201374" w:rsidR="00747EEF" w:rsidRPr="002D45EC" w:rsidRDefault="002D45EC" w:rsidP="00581BF7">
      <w:pPr>
        <w:pStyle w:val="a3"/>
        <w:spacing w:before="0" w:beforeAutospacing="0" w:line="360" w:lineRule="auto"/>
        <w:rPr>
          <w:sz w:val="32"/>
          <w:szCs w:val="32"/>
          <w:lang w:val="en-US"/>
        </w:rPr>
      </w:pPr>
      <w:r w:rsidRPr="002D45EC">
        <w:rPr>
          <w:noProof/>
          <w:sz w:val="32"/>
          <w:szCs w:val="32"/>
          <w:lang w:val="en-US"/>
        </w:rPr>
        <w:drawing>
          <wp:inline distT="0" distB="0" distL="0" distR="0" wp14:anchorId="64971ABC" wp14:editId="1A8E5007">
            <wp:extent cx="6390005" cy="51930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FD23" w14:textId="5013CA26" w:rsidR="00747EEF" w:rsidRDefault="00747EEF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Тестирование:</w:t>
      </w:r>
    </w:p>
    <w:p w14:paraId="223EF750" w14:textId="704E3D1C" w:rsidR="002D45EC" w:rsidRDefault="002D45EC" w:rsidP="00581BF7">
      <w:pPr>
        <w:pStyle w:val="a3"/>
        <w:spacing w:before="0" w:beforeAutospacing="0" w:line="360" w:lineRule="auto"/>
        <w:rPr>
          <w:sz w:val="32"/>
          <w:szCs w:val="32"/>
        </w:rPr>
      </w:pPr>
      <w:r w:rsidRPr="002D45EC">
        <w:rPr>
          <w:noProof/>
          <w:sz w:val="32"/>
          <w:szCs w:val="32"/>
        </w:rPr>
        <w:drawing>
          <wp:inline distT="0" distB="0" distL="0" distR="0" wp14:anchorId="048B5F93" wp14:editId="7A5EB4C1">
            <wp:extent cx="6390005" cy="5854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9262" w14:textId="0D5CE093" w:rsidR="00B84CF6" w:rsidRPr="00B84CF6" w:rsidRDefault="00747EEF" w:rsidP="00747EEF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Задание 3.</w:t>
      </w:r>
      <w:r w:rsidR="002D45EC">
        <w:rPr>
          <w:sz w:val="32"/>
          <w:szCs w:val="32"/>
        </w:rPr>
        <w:t>2</w:t>
      </w:r>
    </w:p>
    <w:p w14:paraId="5D4CFEE9" w14:textId="0077DC9D" w:rsidR="00747EEF" w:rsidRDefault="00747EEF" w:rsidP="00747EEF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11572983" w14:textId="5E8BC5E3" w:rsidR="00075034" w:rsidRDefault="00075034" w:rsidP="00747EEF">
      <w:pPr>
        <w:pStyle w:val="a3"/>
        <w:spacing w:before="0" w:beforeAutospacing="0" w:line="360" w:lineRule="auto"/>
        <w:rPr>
          <w:sz w:val="32"/>
          <w:szCs w:val="32"/>
        </w:rPr>
      </w:pPr>
      <w:r w:rsidRPr="00075034">
        <w:rPr>
          <w:noProof/>
          <w:sz w:val="32"/>
          <w:szCs w:val="32"/>
        </w:rPr>
        <w:drawing>
          <wp:inline distT="0" distB="0" distL="0" distR="0" wp14:anchorId="33336D6F" wp14:editId="5A258727">
            <wp:extent cx="6390005" cy="5780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F19A" w14:textId="3F20199B" w:rsidR="00747EEF" w:rsidRDefault="00747EEF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Тестирование:</w:t>
      </w:r>
      <w:r w:rsidR="00075034" w:rsidRPr="00075034">
        <w:rPr>
          <w:noProof/>
          <w:sz w:val="32"/>
          <w:szCs w:val="32"/>
        </w:rPr>
        <w:drawing>
          <wp:inline distT="0" distB="0" distL="0" distR="0" wp14:anchorId="059EC0ED" wp14:editId="2189B298">
            <wp:extent cx="5431404" cy="1752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562" cy="17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7493" w14:textId="3DF6376C" w:rsidR="002D45EC" w:rsidRPr="00747EEF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Задание 3.3.а</w:t>
      </w:r>
    </w:p>
    <w:p w14:paraId="4125F7E8" w14:textId="505C684A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2D33DA82" w14:textId="42CF7277" w:rsidR="003E2D5F" w:rsidRDefault="003E2D5F" w:rsidP="003E2D5F">
      <w:pPr>
        <w:pStyle w:val="a3"/>
        <w:numPr>
          <w:ilvl w:val="0"/>
          <w:numId w:val="4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Создание массива переменной длины и заполнение его значениями</w:t>
      </w:r>
    </w:p>
    <w:p w14:paraId="2B671C71" w14:textId="6069136F" w:rsidR="003E2D5F" w:rsidRDefault="003E2D5F" w:rsidP="003E2D5F">
      <w:pPr>
        <w:pStyle w:val="a3"/>
        <w:numPr>
          <w:ilvl w:val="0"/>
          <w:numId w:val="4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Сортировка массива по возрастанию методом выбора</w:t>
      </w:r>
    </w:p>
    <w:p w14:paraId="618884B7" w14:textId="38D6FA74" w:rsidR="003E2D5F" w:rsidRDefault="003E2D5F" w:rsidP="003E2D5F">
      <w:pPr>
        <w:pStyle w:val="a3"/>
        <w:numPr>
          <w:ilvl w:val="0"/>
          <w:numId w:val="4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Вывод результата в консоль </w:t>
      </w:r>
    </w:p>
    <w:p w14:paraId="2A530930" w14:textId="4D195824" w:rsidR="003E2D5F" w:rsidRPr="003E2D5F" w:rsidRDefault="003E2D5F" w:rsidP="003E2D5F">
      <w:pPr>
        <w:pStyle w:val="a3"/>
        <w:numPr>
          <w:ilvl w:val="0"/>
          <w:numId w:val="4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Удаление массива из памяти</w:t>
      </w:r>
    </w:p>
    <w:p w14:paraId="68A44437" w14:textId="6E56455C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7EAFD47A" w14:textId="551D14B4" w:rsidR="003E2D5F" w:rsidRPr="003E2D5F" w:rsidRDefault="003E2D5F" w:rsidP="002D45EC">
      <w:pPr>
        <w:pStyle w:val="a3"/>
        <w:spacing w:before="0" w:beforeAutospacing="0" w:line="360" w:lineRule="auto"/>
        <w:rPr>
          <w:sz w:val="32"/>
          <w:szCs w:val="32"/>
          <w:lang w:val="en-US"/>
        </w:rPr>
      </w:pPr>
      <w:r w:rsidRPr="003E2D5F">
        <w:rPr>
          <w:noProof/>
          <w:sz w:val="32"/>
          <w:szCs w:val="32"/>
          <w:lang w:val="en-US"/>
        </w:rPr>
        <w:drawing>
          <wp:inline distT="0" distB="0" distL="0" distR="0" wp14:anchorId="57B02889" wp14:editId="3C01D909">
            <wp:extent cx="3476625" cy="5514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1962" cy="5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BC65" w14:textId="77777777" w:rsidR="00B84CF6" w:rsidRDefault="00B84CF6" w:rsidP="002D45EC">
      <w:pPr>
        <w:pStyle w:val="a3"/>
        <w:spacing w:before="0" w:beforeAutospacing="0" w:line="360" w:lineRule="auto"/>
        <w:rPr>
          <w:sz w:val="32"/>
          <w:szCs w:val="32"/>
        </w:rPr>
      </w:pPr>
    </w:p>
    <w:p w14:paraId="36BD4362" w14:textId="4D831D9C" w:rsidR="003E2D5F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Тестирование:</w:t>
      </w:r>
    </w:p>
    <w:p w14:paraId="73345A82" w14:textId="7772BAE4" w:rsidR="003E2D5F" w:rsidRPr="00747EEF" w:rsidRDefault="003E2D5F" w:rsidP="002D45EC">
      <w:pPr>
        <w:pStyle w:val="a3"/>
        <w:spacing w:before="0" w:beforeAutospacing="0" w:line="360" w:lineRule="auto"/>
        <w:rPr>
          <w:sz w:val="32"/>
          <w:szCs w:val="32"/>
        </w:rPr>
      </w:pPr>
      <w:r w:rsidRPr="003E2D5F">
        <w:rPr>
          <w:noProof/>
          <w:sz w:val="32"/>
          <w:szCs w:val="32"/>
        </w:rPr>
        <w:drawing>
          <wp:inline distT="0" distB="0" distL="0" distR="0" wp14:anchorId="0778C5CD" wp14:editId="3F48FE73">
            <wp:extent cx="3153215" cy="1105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7183" w14:textId="14454E73" w:rsidR="002D45EC" w:rsidRDefault="002D45EC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68EA7494" w14:textId="77777777" w:rsidR="003E2D5F" w:rsidRDefault="003E2D5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30AC7B0A" w14:textId="2DEFF082" w:rsidR="002D45EC" w:rsidRPr="00747EEF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Задание 3.3.б</w:t>
      </w:r>
    </w:p>
    <w:p w14:paraId="63F90A6B" w14:textId="46FD19F5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76D9980E" w14:textId="7AF76101" w:rsidR="002433BB" w:rsidRDefault="002433BB" w:rsidP="002433BB">
      <w:pPr>
        <w:pStyle w:val="a3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Создание массива</w:t>
      </w:r>
    </w:p>
    <w:p w14:paraId="34F3052C" w14:textId="46763575" w:rsidR="002433BB" w:rsidRDefault="002433BB" w:rsidP="002433BB">
      <w:pPr>
        <w:pStyle w:val="a3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Добавление в массив цифр введенного числа с выводом этих чисел</w:t>
      </w:r>
    </w:p>
    <w:p w14:paraId="3FED981B" w14:textId="2888A77D" w:rsidR="002433BB" w:rsidRPr="002433BB" w:rsidRDefault="002433BB" w:rsidP="002433BB">
      <w:pPr>
        <w:pStyle w:val="a3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Удаление массива</w:t>
      </w:r>
    </w:p>
    <w:p w14:paraId="64119844" w14:textId="12D32106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48A68EF0" w14:textId="21E912EE" w:rsidR="002433BB" w:rsidRDefault="009A5F00" w:rsidP="002D45EC">
      <w:pPr>
        <w:pStyle w:val="a3"/>
        <w:spacing w:before="0" w:beforeAutospacing="0" w:line="360" w:lineRule="auto"/>
        <w:rPr>
          <w:sz w:val="32"/>
          <w:szCs w:val="32"/>
        </w:rPr>
      </w:pPr>
      <w:r w:rsidRPr="009A5F00">
        <w:rPr>
          <w:noProof/>
          <w:sz w:val="32"/>
          <w:szCs w:val="32"/>
        </w:rPr>
        <w:drawing>
          <wp:inline distT="0" distB="0" distL="0" distR="0" wp14:anchorId="058801CA" wp14:editId="4DB9673E">
            <wp:extent cx="3924848" cy="43440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4A0A" w14:textId="243AAD63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Тестирование:</w:t>
      </w:r>
    </w:p>
    <w:p w14:paraId="7A1A8474" w14:textId="5A322F40" w:rsidR="002433BB" w:rsidRPr="00747EEF" w:rsidRDefault="002433BB" w:rsidP="002D45EC">
      <w:pPr>
        <w:pStyle w:val="a3"/>
        <w:spacing w:before="0" w:beforeAutospacing="0" w:line="360" w:lineRule="auto"/>
        <w:rPr>
          <w:sz w:val="32"/>
          <w:szCs w:val="32"/>
        </w:rPr>
      </w:pPr>
      <w:r w:rsidRPr="002433BB">
        <w:rPr>
          <w:noProof/>
          <w:sz w:val="32"/>
          <w:szCs w:val="32"/>
        </w:rPr>
        <w:drawing>
          <wp:inline distT="0" distB="0" distL="0" distR="0" wp14:anchorId="524B7EB2" wp14:editId="35484157">
            <wp:extent cx="1867161" cy="4382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AD5" w14:textId="22C27498" w:rsidR="002D45EC" w:rsidRDefault="002D45EC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2412C656" w14:textId="23024B77" w:rsidR="002D45EC" w:rsidRPr="00747EEF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Задание 3.4.а</w:t>
      </w:r>
    </w:p>
    <w:p w14:paraId="7F4F8743" w14:textId="1C6E4CE5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33B6D698" w14:textId="25E532A2" w:rsidR="00E26246" w:rsidRDefault="00B84CF6" w:rsidP="00E26246">
      <w:pPr>
        <w:pStyle w:val="a3"/>
        <w:numPr>
          <w:ilvl w:val="0"/>
          <w:numId w:val="6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Об</w:t>
      </w:r>
      <w:r w:rsidR="00E26246">
        <w:rPr>
          <w:sz w:val="32"/>
          <w:szCs w:val="32"/>
        </w:rPr>
        <w:t>ъявление массива</w:t>
      </w:r>
    </w:p>
    <w:p w14:paraId="64D43D0D" w14:textId="6F5C124C" w:rsidR="00E26246" w:rsidRPr="00E26246" w:rsidRDefault="00E26246" w:rsidP="00E26246">
      <w:pPr>
        <w:pStyle w:val="a3"/>
        <w:numPr>
          <w:ilvl w:val="0"/>
          <w:numId w:val="6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Определение строки с максимальным количеством нулей</w:t>
      </w:r>
    </w:p>
    <w:p w14:paraId="2905141F" w14:textId="0B5F8EF5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6BFC0C64" w14:textId="6514D179" w:rsidR="00B84CF6" w:rsidRDefault="00E26246" w:rsidP="002D45EC">
      <w:pPr>
        <w:pStyle w:val="a3"/>
        <w:spacing w:before="0" w:beforeAutospacing="0" w:line="360" w:lineRule="auto"/>
        <w:rPr>
          <w:sz w:val="32"/>
          <w:szCs w:val="32"/>
        </w:rPr>
      </w:pPr>
      <w:r w:rsidRPr="00E26246">
        <w:rPr>
          <w:sz w:val="32"/>
          <w:szCs w:val="32"/>
        </w:rPr>
        <w:drawing>
          <wp:inline distT="0" distB="0" distL="0" distR="0" wp14:anchorId="6AB50963" wp14:editId="6A7E66C1">
            <wp:extent cx="6390005" cy="673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A9A0" w14:textId="3D371183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Тестирование:</w:t>
      </w:r>
    </w:p>
    <w:p w14:paraId="04A796C0" w14:textId="5E707DAB" w:rsidR="00E26246" w:rsidRPr="00747EEF" w:rsidRDefault="003B103D" w:rsidP="002D45EC">
      <w:pPr>
        <w:pStyle w:val="a3"/>
        <w:spacing w:before="0" w:beforeAutospacing="0" w:line="360" w:lineRule="auto"/>
        <w:rPr>
          <w:sz w:val="32"/>
          <w:szCs w:val="32"/>
        </w:rPr>
      </w:pPr>
      <w:r w:rsidRPr="003B103D">
        <w:rPr>
          <w:sz w:val="32"/>
          <w:szCs w:val="32"/>
        </w:rPr>
        <w:drawing>
          <wp:inline distT="0" distB="0" distL="0" distR="0" wp14:anchorId="1C91F312" wp14:editId="2626CD3C">
            <wp:extent cx="4620270" cy="109552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3600" w14:textId="77777777" w:rsidR="003B103D" w:rsidRDefault="003B103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217FCFE3" w14:textId="399C4C84" w:rsidR="002D45EC" w:rsidRPr="00747EEF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Задание 3.</w:t>
      </w:r>
      <w:r w:rsidR="005039C8">
        <w:rPr>
          <w:sz w:val="32"/>
          <w:szCs w:val="32"/>
        </w:rPr>
        <w:t>4</w:t>
      </w:r>
      <w:r>
        <w:rPr>
          <w:sz w:val="32"/>
          <w:szCs w:val="32"/>
        </w:rPr>
        <w:t>.б</w:t>
      </w:r>
    </w:p>
    <w:p w14:paraId="3F570145" w14:textId="209473DF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7A56304B" w14:textId="5364D2AF" w:rsidR="00C60D6B" w:rsidRPr="00C60D6B" w:rsidRDefault="00C60D6B" w:rsidP="00C60D6B">
      <w:pPr>
        <w:pStyle w:val="a3"/>
        <w:numPr>
          <w:ilvl w:val="0"/>
          <w:numId w:val="7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Ввод значений количества строк и столбцов массива</w:t>
      </w:r>
    </w:p>
    <w:p w14:paraId="5787B47E" w14:textId="77777777" w:rsidR="00C60D6B" w:rsidRDefault="00C60D6B" w:rsidP="00C60D6B">
      <w:pPr>
        <w:pStyle w:val="a3"/>
        <w:numPr>
          <w:ilvl w:val="0"/>
          <w:numId w:val="7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Объявление массива</w:t>
      </w:r>
    </w:p>
    <w:p w14:paraId="4EE9CC79" w14:textId="223867B4" w:rsidR="00C60D6B" w:rsidRPr="00C60D6B" w:rsidRDefault="00C60D6B" w:rsidP="00C60D6B">
      <w:pPr>
        <w:pStyle w:val="a3"/>
        <w:numPr>
          <w:ilvl w:val="0"/>
          <w:numId w:val="7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Определение строки с максимальным количеством нулей</w:t>
      </w:r>
    </w:p>
    <w:p w14:paraId="194D3484" w14:textId="68EF2115" w:rsidR="002D45EC" w:rsidRDefault="002D45EC" w:rsidP="002D45EC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Код программы:</w:t>
      </w:r>
      <w:r w:rsidR="00C60D6B" w:rsidRPr="00C60D6B">
        <w:rPr>
          <w:noProof/>
        </w:rPr>
        <w:t xml:space="preserve"> </w:t>
      </w:r>
      <w:r w:rsidR="00C60D6B" w:rsidRPr="00C60D6B">
        <w:rPr>
          <w:sz w:val="32"/>
          <w:szCs w:val="32"/>
        </w:rPr>
        <w:drawing>
          <wp:inline distT="0" distB="0" distL="0" distR="0" wp14:anchorId="01918182" wp14:editId="61B3AB17">
            <wp:extent cx="6390005" cy="72790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Тестирование:</w:t>
      </w:r>
    </w:p>
    <w:p w14:paraId="1C2BD1FF" w14:textId="33CAEAE6" w:rsidR="00C60D6B" w:rsidRPr="00747EEF" w:rsidRDefault="00C60D6B" w:rsidP="002D45EC">
      <w:pPr>
        <w:pStyle w:val="a3"/>
        <w:spacing w:before="0" w:beforeAutospacing="0" w:line="360" w:lineRule="auto"/>
        <w:rPr>
          <w:sz w:val="32"/>
          <w:szCs w:val="32"/>
        </w:rPr>
      </w:pPr>
      <w:r w:rsidRPr="00C60D6B">
        <w:rPr>
          <w:sz w:val="32"/>
          <w:szCs w:val="32"/>
        </w:rPr>
        <w:drawing>
          <wp:inline distT="0" distB="0" distL="0" distR="0" wp14:anchorId="0AA25100" wp14:editId="2EAA7AF7">
            <wp:extent cx="3796925" cy="9727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7476" cy="9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0378" w14:textId="50511D56" w:rsidR="002D45EC" w:rsidRDefault="002D45EC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52DF3D9D" w14:textId="4D4C1328" w:rsidR="002D45EC" w:rsidRDefault="002D45EC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Индивидуальное задание </w:t>
      </w:r>
      <w:r w:rsidR="00F04112">
        <w:rPr>
          <w:sz w:val="32"/>
          <w:szCs w:val="32"/>
        </w:rPr>
        <w:t>3</w:t>
      </w:r>
    </w:p>
    <w:p w14:paraId="6B34BE15" w14:textId="5B657BFC" w:rsidR="00C60D6B" w:rsidRDefault="00F04112" w:rsidP="00581BF7">
      <w:pPr>
        <w:pStyle w:val="a3"/>
        <w:spacing w:before="0" w:beforeAutospacing="0" w:line="360" w:lineRule="auto"/>
        <w:rPr>
          <w:noProof/>
        </w:rPr>
      </w:pPr>
      <w:r w:rsidRPr="00F04112">
        <w:rPr>
          <w:sz w:val="32"/>
          <w:szCs w:val="32"/>
        </w:rPr>
        <w:drawing>
          <wp:inline distT="0" distB="0" distL="0" distR="0" wp14:anchorId="5A63689B" wp14:editId="36393FA9">
            <wp:extent cx="6390005" cy="952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112">
        <w:rPr>
          <w:noProof/>
        </w:rPr>
        <w:t xml:space="preserve"> </w:t>
      </w:r>
      <w:r w:rsidRPr="00F04112">
        <w:rPr>
          <w:sz w:val="32"/>
          <w:szCs w:val="32"/>
        </w:rPr>
        <w:drawing>
          <wp:inline distT="0" distB="0" distL="0" distR="0" wp14:anchorId="5537B740" wp14:editId="557DFC7F">
            <wp:extent cx="5048955" cy="276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6C74" w14:textId="0782991A" w:rsidR="00F04112" w:rsidRDefault="00F04112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38383EB5" w14:textId="0CA669A0" w:rsidR="00CC14D5" w:rsidRDefault="00CC14D5" w:rsidP="00CC14D5">
      <w:pPr>
        <w:pStyle w:val="a3"/>
        <w:numPr>
          <w:ilvl w:val="0"/>
          <w:numId w:val="8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Ввод количества чисел</w:t>
      </w:r>
    </w:p>
    <w:p w14:paraId="672EE27C" w14:textId="54EF5BF1" w:rsidR="00CC14D5" w:rsidRDefault="00CC14D5" w:rsidP="00CC14D5">
      <w:pPr>
        <w:pStyle w:val="a3"/>
        <w:numPr>
          <w:ilvl w:val="0"/>
          <w:numId w:val="8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Ввод чисел</w:t>
      </w:r>
    </w:p>
    <w:p w14:paraId="7DA714D9" w14:textId="4A141311" w:rsidR="00CC14D5" w:rsidRDefault="00CC14D5" w:rsidP="00CC14D5">
      <w:pPr>
        <w:pStyle w:val="a3"/>
        <w:numPr>
          <w:ilvl w:val="0"/>
          <w:numId w:val="8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Нахождение максимального числа игнорируя максимальное число</w:t>
      </w:r>
    </w:p>
    <w:p w14:paraId="60151553" w14:textId="77777777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61DF1194" w14:textId="77777777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64D1BF5A" w14:textId="77777777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639826DE" w14:textId="77777777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3484C153" w14:textId="77777777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6F504E34" w14:textId="77777777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6A1B5F30" w14:textId="77777777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5256F7CE" w14:textId="77777777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1EC719CF" w14:textId="77777777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0D0A8BC0" w14:textId="6D6D8D00" w:rsidR="00F04112" w:rsidRDefault="00F04112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Код программы:</w:t>
      </w:r>
    </w:p>
    <w:p w14:paraId="5F6ABF0C" w14:textId="5E0E08E2" w:rsidR="00CC14D5" w:rsidRDefault="00CC14D5" w:rsidP="00581BF7">
      <w:pPr>
        <w:pStyle w:val="a3"/>
        <w:spacing w:before="0" w:beforeAutospacing="0" w:line="360" w:lineRule="auto"/>
        <w:rPr>
          <w:sz w:val="32"/>
          <w:szCs w:val="32"/>
        </w:rPr>
      </w:pPr>
      <w:r w:rsidRPr="00CC14D5">
        <w:rPr>
          <w:sz w:val="32"/>
          <w:szCs w:val="32"/>
        </w:rPr>
        <w:drawing>
          <wp:inline distT="0" distB="0" distL="0" distR="0" wp14:anchorId="5B77A961" wp14:editId="4021D9F2">
            <wp:extent cx="6390005" cy="565467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0EC8" w14:textId="49E7433C" w:rsidR="00F04112" w:rsidRDefault="00F04112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Тестирование:</w:t>
      </w:r>
    </w:p>
    <w:p w14:paraId="480B3D9F" w14:textId="58B3D9AB" w:rsidR="00F04112" w:rsidRPr="00CC14D5" w:rsidRDefault="00CC14D5" w:rsidP="00581BF7">
      <w:pPr>
        <w:pStyle w:val="a3"/>
        <w:spacing w:before="0" w:beforeAutospacing="0" w:line="360" w:lineRule="auto"/>
        <w:rPr>
          <w:sz w:val="32"/>
          <w:szCs w:val="32"/>
          <w:lang w:val="en-US"/>
        </w:rPr>
      </w:pPr>
      <w:r w:rsidRPr="00CC14D5">
        <w:rPr>
          <w:sz w:val="32"/>
          <w:szCs w:val="32"/>
          <w:lang w:val="en-US"/>
        </w:rPr>
        <w:drawing>
          <wp:inline distT="0" distB="0" distL="0" distR="0" wp14:anchorId="06B25EB3" wp14:editId="2F5C6B06">
            <wp:extent cx="6390005" cy="184658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112" w:rsidRPr="00CC14D5" w:rsidSect="00581BF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07B4"/>
    <w:multiLevelType w:val="hybridMultilevel"/>
    <w:tmpl w:val="48647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00F15"/>
    <w:multiLevelType w:val="hybridMultilevel"/>
    <w:tmpl w:val="BCC8E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4A58"/>
    <w:multiLevelType w:val="hybridMultilevel"/>
    <w:tmpl w:val="B16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C741C"/>
    <w:multiLevelType w:val="hybridMultilevel"/>
    <w:tmpl w:val="308CE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929D0"/>
    <w:multiLevelType w:val="hybridMultilevel"/>
    <w:tmpl w:val="A208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33331"/>
    <w:multiLevelType w:val="hybridMultilevel"/>
    <w:tmpl w:val="1FF0B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0180"/>
    <w:multiLevelType w:val="hybridMultilevel"/>
    <w:tmpl w:val="7C52F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0D92"/>
    <w:multiLevelType w:val="hybridMultilevel"/>
    <w:tmpl w:val="78D28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91145">
    <w:abstractNumId w:val="6"/>
  </w:num>
  <w:num w:numId="2" w16cid:durableId="1170751050">
    <w:abstractNumId w:val="5"/>
  </w:num>
  <w:num w:numId="3" w16cid:durableId="176772383">
    <w:abstractNumId w:val="2"/>
  </w:num>
  <w:num w:numId="4" w16cid:durableId="1881815941">
    <w:abstractNumId w:val="7"/>
  </w:num>
  <w:num w:numId="5" w16cid:durableId="1285386385">
    <w:abstractNumId w:val="0"/>
  </w:num>
  <w:num w:numId="6" w16cid:durableId="1568036164">
    <w:abstractNumId w:val="3"/>
  </w:num>
  <w:num w:numId="7" w16cid:durableId="358698508">
    <w:abstractNumId w:val="4"/>
  </w:num>
  <w:num w:numId="8" w16cid:durableId="1028726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AD"/>
    <w:rsid w:val="00031EAE"/>
    <w:rsid w:val="00075034"/>
    <w:rsid w:val="000F05B3"/>
    <w:rsid w:val="002433BB"/>
    <w:rsid w:val="0024585C"/>
    <w:rsid w:val="002D45EC"/>
    <w:rsid w:val="0037592D"/>
    <w:rsid w:val="003B103D"/>
    <w:rsid w:val="003E2D5F"/>
    <w:rsid w:val="004B0142"/>
    <w:rsid w:val="005039C8"/>
    <w:rsid w:val="005047C6"/>
    <w:rsid w:val="00581BF7"/>
    <w:rsid w:val="00747EEF"/>
    <w:rsid w:val="00772308"/>
    <w:rsid w:val="009A5F00"/>
    <w:rsid w:val="00B84CF6"/>
    <w:rsid w:val="00C60D6B"/>
    <w:rsid w:val="00C979AD"/>
    <w:rsid w:val="00CC14D5"/>
    <w:rsid w:val="00E26246"/>
    <w:rsid w:val="00E352BA"/>
    <w:rsid w:val="00F04112"/>
    <w:rsid w:val="00F36976"/>
    <w:rsid w:val="00FB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4C8B"/>
  <w15:chartTrackingRefBased/>
  <w15:docId w15:val="{C89687A1-3D0B-4B97-8DAF-3BEC896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jer\OneDrive\&#1044;&#1086;&#1082;&#1091;&#1084;&#1077;&#1085;&#1090;&#1099;\&#1053;&#1072;&#1089;&#1090;&#1088;&#1072;&#1080;&#1074;&#1072;&#1077;&#1084;&#1099;&#1077;%20&#1096;&#1072;&#1073;&#1083;&#1086;&#1085;&#1099;%20Office\&#1064;&#1072;&#1073;&#1083;&#1086;&#1085;_&#1071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E5CE-A26B-41CA-97B7-D86EF000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Шаблон_ЯП.dotx</Template>
  <TotalTime>323</TotalTime>
  <Pages>14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6</cp:revision>
  <dcterms:created xsi:type="dcterms:W3CDTF">2022-10-12T18:15:00Z</dcterms:created>
  <dcterms:modified xsi:type="dcterms:W3CDTF">2022-10-13T13:38:00Z</dcterms:modified>
</cp:coreProperties>
</file>