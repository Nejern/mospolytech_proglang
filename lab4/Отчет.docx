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10874" w14:textId="77777777" w:rsidR="005047C6" w:rsidRDefault="005047C6" w:rsidP="005047C6">
      <w:pPr>
        <w:pStyle w:val="a3"/>
        <w:spacing w:before="0" w:beforeAutospacing="0" w:line="360" w:lineRule="auto"/>
        <w:jc w:val="center"/>
        <w:rPr>
          <w:sz w:val="28"/>
          <w:szCs w:val="28"/>
        </w:rPr>
      </w:pPr>
      <w:bookmarkStart w:id="0" w:name="_Hlk117171221"/>
      <w:bookmarkEnd w:id="0"/>
      <w:r>
        <w:rPr>
          <w:sz w:val="28"/>
          <w:szCs w:val="28"/>
        </w:rPr>
        <w:t>МИНИСТЕРСТВО НАУКИ И ВЫСШЕГО ОБРАЗОВАНИЯ РОССИЙСКОЙ ФЕДЕРАЦИИ</w:t>
      </w:r>
    </w:p>
    <w:p w14:paraId="0B9E4327" w14:textId="77777777" w:rsidR="005047C6" w:rsidRDefault="005047C6" w:rsidP="005047C6">
      <w:pPr>
        <w:pStyle w:val="a3"/>
        <w:spacing w:before="0" w:beforeAutospacing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АВТОНОМНОЕ ОБРАЗОВАТЕЛЬНОЕ УЧРЕЖДЕНИЕ ВЫСШЕГО ОБРАЗОВАНИЯ «МОСКОВСКИЙ ПОЛИТЕХНИЧЕСКИЙ УНИВЕРСИТЕТ»</w:t>
      </w:r>
    </w:p>
    <w:p w14:paraId="5182F021" w14:textId="77777777" w:rsidR="00E352BA" w:rsidRDefault="005047C6" w:rsidP="005047C6">
      <w:pPr>
        <w:jc w:val="center"/>
      </w:pPr>
      <w:r>
        <w:rPr>
          <w:noProof/>
          <w:sz w:val="28"/>
          <w:szCs w:val="28"/>
        </w:rPr>
        <w:drawing>
          <wp:inline distT="0" distB="0" distL="0" distR="0" wp14:anchorId="21CD0383" wp14:editId="510C8FA8">
            <wp:extent cx="4978252" cy="1310939"/>
            <wp:effectExtent l="19050" t="0" r="0" b="0"/>
            <wp:docPr id="2" name="Рисунок 0" descr="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>
                      <a:picLocks noChangeAspect="1"/>
                    </pic:cNvPicPr>
                  </pic:nvPicPr>
                  <pic:blipFill>
                    <a:blip r:embed="rId5"/>
                    <a:stretch/>
                  </pic:blipFill>
                  <pic:spPr bwMode="auto">
                    <a:xfrm>
                      <a:off x="0" y="0"/>
                      <a:ext cx="4978252" cy="1310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30E56" w14:textId="77777777" w:rsidR="005047C6" w:rsidRDefault="005047C6" w:rsidP="005047C6">
      <w:pPr>
        <w:pStyle w:val="a3"/>
        <w:spacing w:before="0" w:beforeAutospacing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 </w:t>
      </w:r>
    </w:p>
    <w:p w14:paraId="5289C5BE" w14:textId="77777777" w:rsidR="005047C6" w:rsidRDefault="005047C6" w:rsidP="005047C6">
      <w:pPr>
        <w:pStyle w:val="a3"/>
        <w:spacing w:before="0" w:beforeAutospacing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Отчет по лабораторной работе </w:t>
      </w:r>
    </w:p>
    <w:p w14:paraId="0A73F553" w14:textId="77777777" w:rsidR="005047C6" w:rsidRDefault="005047C6" w:rsidP="005047C6">
      <w:pPr>
        <w:pStyle w:val="a3"/>
        <w:spacing w:before="0" w:beforeAutospacing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по дисциплине «Языки программирования» </w:t>
      </w:r>
    </w:p>
    <w:p w14:paraId="1D9728D4" w14:textId="18652E7E" w:rsidR="005047C6" w:rsidRDefault="005047C6" w:rsidP="005047C6">
      <w:pPr>
        <w:pStyle w:val="a3"/>
        <w:spacing w:before="0" w:beforeAutospacing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 w:rsidR="00AD1129" w:rsidRPr="00AD1129">
        <w:t>4. СИМВОЛЫ И СТРОКИ В ЯЗЫКЕ С++. СТРУКТУРЫ</w:t>
      </w:r>
      <w:r>
        <w:rPr>
          <w:sz w:val="28"/>
          <w:szCs w:val="28"/>
        </w:rPr>
        <w:t>»</w:t>
      </w:r>
    </w:p>
    <w:p w14:paraId="4B05FEEB" w14:textId="77777777" w:rsidR="005047C6" w:rsidRDefault="005047C6" w:rsidP="005047C6">
      <w:pPr>
        <w:pStyle w:val="a3"/>
        <w:spacing w:before="0" w:beforeAutospacing="0" w:line="360" w:lineRule="auto"/>
        <w:rPr>
          <w:sz w:val="28"/>
          <w:szCs w:val="28"/>
        </w:rPr>
      </w:pPr>
      <w:r>
        <w:rPr>
          <w:sz w:val="28"/>
          <w:szCs w:val="28"/>
        </w:rPr>
        <w:t> </w:t>
      </w:r>
    </w:p>
    <w:p w14:paraId="40115629" w14:textId="77777777" w:rsidR="005047C6" w:rsidRDefault="005047C6" w:rsidP="005047C6">
      <w:pPr>
        <w:pStyle w:val="a3"/>
        <w:spacing w:before="0" w:beforeAutospacing="0"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>Группа                                                    221-329</w:t>
      </w:r>
    </w:p>
    <w:p w14:paraId="74234619" w14:textId="77777777" w:rsidR="005047C6" w:rsidRDefault="005047C6" w:rsidP="005047C6">
      <w:pPr>
        <w:pStyle w:val="a3"/>
        <w:spacing w:before="0" w:beforeAutospacing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    Студент                                                  </w:t>
      </w:r>
      <w:r w:rsidR="00581BF7">
        <w:rPr>
          <w:sz w:val="28"/>
          <w:szCs w:val="28"/>
        </w:rPr>
        <w:t>Никитин Олег Евгеньевич</w:t>
      </w:r>
    </w:p>
    <w:p w14:paraId="084519CF" w14:textId="534B19F4" w:rsidR="005047C6" w:rsidRDefault="005047C6" w:rsidP="005047C6">
      <w:pPr>
        <w:pStyle w:val="a3"/>
        <w:spacing w:before="0" w:beforeAutospacing="0"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Дата                                                        </w:t>
      </w:r>
      <w:r w:rsidR="00AD1129" w:rsidRPr="009F05E1">
        <w:rPr>
          <w:sz w:val="28"/>
          <w:szCs w:val="28"/>
        </w:rPr>
        <w:t>1</w:t>
      </w:r>
      <w:r>
        <w:rPr>
          <w:sz w:val="28"/>
          <w:szCs w:val="28"/>
        </w:rPr>
        <w:t>5.10.2022</w:t>
      </w:r>
    </w:p>
    <w:p w14:paraId="5DFBBCE4" w14:textId="77777777" w:rsidR="005047C6" w:rsidRDefault="005047C6" w:rsidP="005047C6">
      <w:pPr>
        <w:pStyle w:val="a3"/>
        <w:spacing w:before="0" w:beforeAutospacing="0"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>Преподаватель                                       </w:t>
      </w:r>
      <w:r>
        <w:rPr>
          <w:sz w:val="28"/>
          <w:szCs w:val="28"/>
          <w:u w:val="single"/>
        </w:rPr>
        <w:t>Рысин Михаил Леонидович</w:t>
      </w:r>
    </w:p>
    <w:p w14:paraId="1D8A547E" w14:textId="77777777" w:rsidR="00581BF7" w:rsidRDefault="005047C6" w:rsidP="00581BF7">
      <w:pPr>
        <w:pStyle w:val="a3"/>
        <w:spacing w:before="0" w:beforeAutospacing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>2022 г</w:t>
      </w:r>
    </w:p>
    <w:p w14:paraId="5ED81B32" w14:textId="67F117B2" w:rsidR="00581BF7" w:rsidRDefault="00581BF7" w:rsidP="00581BF7">
      <w:pPr>
        <w:pStyle w:val="a3"/>
        <w:spacing w:before="0" w:beforeAutospacing="0" w:line="360" w:lineRule="auto"/>
        <w:rPr>
          <w:sz w:val="32"/>
          <w:szCs w:val="32"/>
        </w:rPr>
      </w:pPr>
      <w:r>
        <w:rPr>
          <w:sz w:val="32"/>
          <w:szCs w:val="32"/>
        </w:rPr>
        <w:lastRenderedPageBreak/>
        <w:t>Цель работы:</w:t>
      </w:r>
      <w:r w:rsidR="00056BB1" w:rsidRPr="00056BB1">
        <w:t xml:space="preserve"> </w:t>
      </w:r>
      <w:r w:rsidR="00056BB1" w:rsidRPr="00056BB1">
        <w:rPr>
          <w:sz w:val="32"/>
          <w:szCs w:val="32"/>
        </w:rPr>
        <w:t>познакомиться с возможностями и приёмами работы с символами и строками, а также структурным типов в языке C++.</w:t>
      </w:r>
    </w:p>
    <w:p w14:paraId="23983A90" w14:textId="77777777" w:rsidR="00FB65FA" w:rsidRDefault="00FB65FA" w:rsidP="00581BF7">
      <w:pPr>
        <w:pStyle w:val="a3"/>
        <w:spacing w:before="0" w:beforeAutospacing="0" w:line="360" w:lineRule="auto"/>
        <w:rPr>
          <w:sz w:val="32"/>
          <w:szCs w:val="32"/>
        </w:rPr>
      </w:pPr>
      <w:r>
        <w:rPr>
          <w:sz w:val="32"/>
          <w:szCs w:val="32"/>
        </w:rPr>
        <w:t>Ход работы:</w:t>
      </w:r>
    </w:p>
    <w:p w14:paraId="220B6149" w14:textId="4DCEDEAE" w:rsidR="00FB65FA" w:rsidRPr="00056BB1" w:rsidRDefault="00FB65FA" w:rsidP="00581BF7">
      <w:pPr>
        <w:pStyle w:val="a3"/>
        <w:spacing w:before="0" w:beforeAutospacing="0" w:line="360" w:lineRule="auto"/>
        <w:rPr>
          <w:sz w:val="32"/>
          <w:szCs w:val="32"/>
          <w:lang w:val="en-US"/>
        </w:rPr>
      </w:pPr>
      <w:r>
        <w:rPr>
          <w:sz w:val="32"/>
          <w:szCs w:val="32"/>
        </w:rPr>
        <w:t xml:space="preserve">Задание </w:t>
      </w:r>
      <w:r w:rsidR="00056BB1">
        <w:rPr>
          <w:sz w:val="32"/>
          <w:szCs w:val="32"/>
          <w:lang w:val="en-US"/>
        </w:rPr>
        <w:t>4</w:t>
      </w:r>
      <w:r>
        <w:rPr>
          <w:sz w:val="32"/>
          <w:szCs w:val="32"/>
        </w:rPr>
        <w:t>.</w:t>
      </w:r>
      <w:r w:rsidR="00056BB1">
        <w:rPr>
          <w:sz w:val="32"/>
          <w:szCs w:val="32"/>
          <w:lang w:val="en-US"/>
        </w:rPr>
        <w:t>1</w:t>
      </w:r>
    </w:p>
    <w:p w14:paraId="299FDF20" w14:textId="3B50899F" w:rsidR="00FB65FA" w:rsidRDefault="00FB65FA" w:rsidP="00581BF7">
      <w:pPr>
        <w:pStyle w:val="a3"/>
        <w:spacing w:before="0" w:beforeAutospacing="0" w:line="360" w:lineRule="auto"/>
        <w:rPr>
          <w:sz w:val="32"/>
          <w:szCs w:val="32"/>
        </w:rPr>
      </w:pPr>
      <w:r>
        <w:rPr>
          <w:sz w:val="32"/>
          <w:szCs w:val="32"/>
        </w:rPr>
        <w:t>Алгоритм:</w:t>
      </w:r>
    </w:p>
    <w:p w14:paraId="5B4D19AD" w14:textId="72D876B3" w:rsidR="00B6095F" w:rsidRDefault="00B6095F" w:rsidP="00B6095F">
      <w:pPr>
        <w:pStyle w:val="a3"/>
        <w:numPr>
          <w:ilvl w:val="0"/>
          <w:numId w:val="1"/>
        </w:numPr>
        <w:spacing w:before="0" w:beforeAutospacing="0" w:line="360" w:lineRule="auto"/>
        <w:rPr>
          <w:sz w:val="32"/>
          <w:szCs w:val="32"/>
        </w:rPr>
      </w:pPr>
      <w:r>
        <w:rPr>
          <w:sz w:val="32"/>
          <w:szCs w:val="32"/>
        </w:rPr>
        <w:t>Ввод символа</w:t>
      </w:r>
    </w:p>
    <w:p w14:paraId="754EB127" w14:textId="047AE56F" w:rsidR="00B6095F" w:rsidRPr="00B6095F" w:rsidRDefault="00B6095F" w:rsidP="00B6095F">
      <w:pPr>
        <w:pStyle w:val="a3"/>
        <w:numPr>
          <w:ilvl w:val="0"/>
          <w:numId w:val="1"/>
        </w:numPr>
        <w:spacing w:before="0" w:beforeAutospacing="0" w:line="360" w:lineRule="auto"/>
        <w:rPr>
          <w:sz w:val="32"/>
          <w:szCs w:val="32"/>
        </w:rPr>
      </w:pPr>
      <w:r>
        <w:rPr>
          <w:sz w:val="32"/>
          <w:szCs w:val="32"/>
        </w:rPr>
        <w:t>Проверка условий с последующим выводом результата</w:t>
      </w:r>
      <w:r>
        <w:rPr>
          <w:sz w:val="32"/>
          <w:szCs w:val="32"/>
        </w:rPr>
        <w:tab/>
      </w:r>
    </w:p>
    <w:p w14:paraId="46300EA7" w14:textId="5398665A" w:rsidR="00B6095F" w:rsidRPr="00B6095F" w:rsidRDefault="00FB65FA" w:rsidP="00581BF7">
      <w:pPr>
        <w:pStyle w:val="a3"/>
        <w:spacing w:before="0" w:beforeAutospacing="0" w:line="360" w:lineRule="auto"/>
        <w:rPr>
          <w:sz w:val="32"/>
          <w:szCs w:val="32"/>
        </w:rPr>
      </w:pPr>
      <w:r>
        <w:rPr>
          <w:sz w:val="32"/>
          <w:szCs w:val="32"/>
        </w:rPr>
        <w:t>Код программы:</w:t>
      </w:r>
      <w:r w:rsidR="00B6095F" w:rsidRPr="00B6095F">
        <w:rPr>
          <w:noProof/>
        </w:rPr>
        <w:t xml:space="preserve"> </w:t>
      </w:r>
      <w:r w:rsidR="00B6095F" w:rsidRPr="00B6095F">
        <w:rPr>
          <w:noProof/>
          <w:sz w:val="32"/>
          <w:szCs w:val="32"/>
        </w:rPr>
        <w:drawing>
          <wp:inline distT="0" distB="0" distL="0" distR="0" wp14:anchorId="5AF137C6" wp14:editId="7E2FB402">
            <wp:extent cx="6390005" cy="468693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468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920D3" w14:textId="4806B1D8" w:rsidR="00FB65FA" w:rsidRDefault="00FB65FA" w:rsidP="00581BF7">
      <w:pPr>
        <w:pStyle w:val="a3"/>
        <w:spacing w:before="0" w:beforeAutospacing="0" w:line="360" w:lineRule="auto"/>
        <w:rPr>
          <w:sz w:val="32"/>
          <w:szCs w:val="32"/>
        </w:rPr>
      </w:pPr>
      <w:r>
        <w:rPr>
          <w:sz w:val="32"/>
          <w:szCs w:val="32"/>
        </w:rPr>
        <w:lastRenderedPageBreak/>
        <w:t>Тестирование:</w:t>
      </w:r>
      <w:r w:rsidR="00B6095F" w:rsidRPr="00B6095F">
        <w:rPr>
          <w:sz w:val="32"/>
          <w:szCs w:val="32"/>
        </w:rPr>
        <w:t xml:space="preserve"> </w:t>
      </w:r>
      <w:r w:rsidR="00B6095F" w:rsidRPr="00B6095F">
        <w:rPr>
          <w:noProof/>
          <w:sz w:val="32"/>
          <w:szCs w:val="32"/>
          <w:lang w:val="en-US"/>
        </w:rPr>
        <w:drawing>
          <wp:inline distT="0" distB="0" distL="0" distR="0" wp14:anchorId="67865CC0" wp14:editId="28A11DF3">
            <wp:extent cx="5382376" cy="224821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D8241" w14:textId="77777777" w:rsidR="00056BB1" w:rsidRDefault="00056BB1" w:rsidP="00581BF7">
      <w:pPr>
        <w:pStyle w:val="a3"/>
        <w:spacing w:before="0" w:beforeAutospacing="0" w:line="360" w:lineRule="auto"/>
        <w:rPr>
          <w:sz w:val="32"/>
          <w:szCs w:val="32"/>
        </w:rPr>
      </w:pPr>
    </w:p>
    <w:p w14:paraId="1326A529" w14:textId="77777777" w:rsidR="009F05E1" w:rsidRDefault="009F05E1">
      <w:pPr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sz w:val="32"/>
          <w:szCs w:val="32"/>
        </w:rPr>
        <w:br w:type="page"/>
      </w:r>
    </w:p>
    <w:p w14:paraId="07A49F16" w14:textId="6DEC091E" w:rsidR="00056BB1" w:rsidRPr="00056BB1" w:rsidRDefault="00056BB1" w:rsidP="00056BB1">
      <w:pPr>
        <w:pStyle w:val="a3"/>
        <w:spacing w:before="0" w:beforeAutospacing="0" w:line="360" w:lineRule="auto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Задание </w:t>
      </w:r>
      <w:r w:rsidRPr="00056BB1">
        <w:rPr>
          <w:sz w:val="32"/>
          <w:szCs w:val="32"/>
        </w:rPr>
        <w:t>4</w:t>
      </w:r>
      <w:r>
        <w:rPr>
          <w:sz w:val="32"/>
          <w:szCs w:val="32"/>
        </w:rPr>
        <w:t>.</w:t>
      </w:r>
      <w:r w:rsidRPr="00B6095F">
        <w:rPr>
          <w:sz w:val="32"/>
          <w:szCs w:val="32"/>
        </w:rPr>
        <w:t>2.</w:t>
      </w:r>
      <w:r>
        <w:rPr>
          <w:sz w:val="32"/>
          <w:szCs w:val="32"/>
        </w:rPr>
        <w:t>а</w:t>
      </w:r>
    </w:p>
    <w:p w14:paraId="5177D4F9" w14:textId="4C9AC0AE" w:rsidR="00056BB1" w:rsidRDefault="00056BB1" w:rsidP="00056BB1">
      <w:pPr>
        <w:pStyle w:val="a3"/>
        <w:spacing w:before="0" w:beforeAutospacing="0" w:line="360" w:lineRule="auto"/>
        <w:rPr>
          <w:sz w:val="32"/>
          <w:szCs w:val="32"/>
        </w:rPr>
      </w:pPr>
      <w:r>
        <w:rPr>
          <w:sz w:val="32"/>
          <w:szCs w:val="32"/>
        </w:rPr>
        <w:t>Алгоритм:</w:t>
      </w:r>
    </w:p>
    <w:p w14:paraId="67DEA22F" w14:textId="54A10678" w:rsidR="009F05E1" w:rsidRDefault="009F05E1" w:rsidP="009F05E1">
      <w:pPr>
        <w:pStyle w:val="a3"/>
        <w:numPr>
          <w:ilvl w:val="0"/>
          <w:numId w:val="2"/>
        </w:numPr>
        <w:spacing w:before="0" w:beforeAutospacing="0" w:line="360" w:lineRule="auto"/>
        <w:rPr>
          <w:sz w:val="32"/>
          <w:szCs w:val="32"/>
        </w:rPr>
      </w:pPr>
      <w:r>
        <w:rPr>
          <w:sz w:val="32"/>
          <w:szCs w:val="32"/>
        </w:rPr>
        <w:t>Ввод строки текста</w:t>
      </w:r>
    </w:p>
    <w:p w14:paraId="408202FC" w14:textId="05F5CBAC" w:rsidR="009F05E1" w:rsidRDefault="009F05E1" w:rsidP="009F05E1">
      <w:pPr>
        <w:pStyle w:val="a3"/>
        <w:numPr>
          <w:ilvl w:val="0"/>
          <w:numId w:val="2"/>
        </w:numPr>
        <w:spacing w:before="0" w:beforeAutospacing="0" w:line="360" w:lineRule="auto"/>
        <w:rPr>
          <w:sz w:val="32"/>
          <w:szCs w:val="32"/>
        </w:rPr>
      </w:pPr>
      <w:r>
        <w:rPr>
          <w:sz w:val="32"/>
          <w:szCs w:val="32"/>
        </w:rPr>
        <w:t>Ввод строки поиска</w:t>
      </w:r>
    </w:p>
    <w:p w14:paraId="419336CA" w14:textId="715F9684" w:rsidR="009F05E1" w:rsidRDefault="009F05E1" w:rsidP="009F05E1">
      <w:pPr>
        <w:pStyle w:val="a3"/>
        <w:numPr>
          <w:ilvl w:val="0"/>
          <w:numId w:val="2"/>
        </w:numPr>
        <w:spacing w:before="0" w:beforeAutospacing="0" w:line="360" w:lineRule="auto"/>
        <w:rPr>
          <w:sz w:val="32"/>
          <w:szCs w:val="32"/>
        </w:rPr>
      </w:pPr>
      <w:r>
        <w:rPr>
          <w:sz w:val="32"/>
          <w:szCs w:val="32"/>
        </w:rPr>
        <w:t>Проверка условия нахождения строки поиска в строке текста с последующим выводом результата</w:t>
      </w:r>
    </w:p>
    <w:p w14:paraId="7D324752" w14:textId="4BA5B8A0" w:rsidR="00056BB1" w:rsidRDefault="00056BB1" w:rsidP="00056BB1">
      <w:pPr>
        <w:pStyle w:val="a3"/>
        <w:spacing w:before="0" w:beforeAutospacing="0" w:line="360" w:lineRule="auto"/>
        <w:rPr>
          <w:sz w:val="32"/>
          <w:szCs w:val="32"/>
        </w:rPr>
      </w:pPr>
      <w:r>
        <w:rPr>
          <w:sz w:val="32"/>
          <w:szCs w:val="32"/>
        </w:rPr>
        <w:t>Код программы:</w:t>
      </w:r>
    </w:p>
    <w:p w14:paraId="2FA8B063" w14:textId="659E8084" w:rsidR="009F05E1" w:rsidRDefault="009F05E1" w:rsidP="00056BB1">
      <w:pPr>
        <w:pStyle w:val="a3"/>
        <w:spacing w:before="0" w:beforeAutospacing="0" w:line="360" w:lineRule="auto"/>
        <w:rPr>
          <w:sz w:val="32"/>
          <w:szCs w:val="32"/>
        </w:rPr>
      </w:pPr>
      <w:r w:rsidRPr="009F05E1">
        <w:rPr>
          <w:sz w:val="32"/>
          <w:szCs w:val="32"/>
        </w:rPr>
        <w:drawing>
          <wp:inline distT="0" distB="0" distL="0" distR="0" wp14:anchorId="0CB53C9F" wp14:editId="1FE34C1F">
            <wp:extent cx="4229690" cy="489653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4896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70017" w14:textId="6A669F64" w:rsidR="00056BB1" w:rsidRPr="009F05E1" w:rsidRDefault="00056BB1" w:rsidP="009F05E1">
      <w:pPr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sz w:val="32"/>
          <w:szCs w:val="32"/>
        </w:rPr>
        <w:t>Тестирование:</w:t>
      </w:r>
      <w:r w:rsidR="009F05E1" w:rsidRPr="009F05E1">
        <w:rPr>
          <w:sz w:val="32"/>
          <w:szCs w:val="32"/>
        </w:rPr>
        <w:t xml:space="preserve"> </w:t>
      </w:r>
    </w:p>
    <w:p w14:paraId="047A35EF" w14:textId="0BAF8E04" w:rsidR="00056BB1" w:rsidRDefault="009F05E1" w:rsidP="00056BB1">
      <w:pPr>
        <w:pStyle w:val="a3"/>
        <w:spacing w:before="0" w:beforeAutospacing="0" w:line="360" w:lineRule="auto"/>
        <w:rPr>
          <w:sz w:val="32"/>
          <w:szCs w:val="32"/>
        </w:rPr>
      </w:pPr>
      <w:r w:rsidRPr="009F05E1">
        <w:rPr>
          <w:sz w:val="32"/>
          <w:szCs w:val="32"/>
        </w:rPr>
        <w:drawing>
          <wp:inline distT="0" distB="0" distL="0" distR="0" wp14:anchorId="68E7DE48" wp14:editId="56C9577D">
            <wp:extent cx="2278748" cy="496111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64001" cy="514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8ACB4" w14:textId="57C7D7AC" w:rsidR="00056BB1" w:rsidRPr="00056BB1" w:rsidRDefault="00056BB1" w:rsidP="00056BB1">
      <w:pPr>
        <w:pStyle w:val="a3"/>
        <w:spacing w:before="0" w:beforeAutospacing="0" w:line="360" w:lineRule="auto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Задание </w:t>
      </w:r>
      <w:r w:rsidRPr="00056BB1">
        <w:rPr>
          <w:sz w:val="32"/>
          <w:szCs w:val="32"/>
        </w:rPr>
        <w:t>4</w:t>
      </w:r>
      <w:r>
        <w:rPr>
          <w:sz w:val="32"/>
          <w:szCs w:val="32"/>
        </w:rPr>
        <w:t>.</w:t>
      </w:r>
      <w:r w:rsidRPr="009F05E1">
        <w:rPr>
          <w:sz w:val="32"/>
          <w:szCs w:val="32"/>
        </w:rPr>
        <w:t>2.</w:t>
      </w:r>
      <w:r>
        <w:rPr>
          <w:sz w:val="32"/>
          <w:szCs w:val="32"/>
        </w:rPr>
        <w:t>б</w:t>
      </w:r>
    </w:p>
    <w:p w14:paraId="0A161AEF" w14:textId="3CE181D9" w:rsidR="00056BB1" w:rsidRDefault="00056BB1" w:rsidP="00056BB1">
      <w:pPr>
        <w:pStyle w:val="a3"/>
        <w:spacing w:before="0" w:beforeAutospacing="0" w:line="360" w:lineRule="auto"/>
        <w:rPr>
          <w:sz w:val="32"/>
          <w:szCs w:val="32"/>
        </w:rPr>
      </w:pPr>
      <w:r>
        <w:rPr>
          <w:sz w:val="32"/>
          <w:szCs w:val="32"/>
        </w:rPr>
        <w:t>Алгоритм:</w:t>
      </w:r>
    </w:p>
    <w:p w14:paraId="40CF70EA" w14:textId="77777777" w:rsidR="006A1830" w:rsidRDefault="006A1830" w:rsidP="006A1830">
      <w:pPr>
        <w:pStyle w:val="a3"/>
        <w:numPr>
          <w:ilvl w:val="0"/>
          <w:numId w:val="3"/>
        </w:numPr>
        <w:spacing w:before="0" w:beforeAutospacing="0" w:line="360" w:lineRule="auto"/>
        <w:rPr>
          <w:sz w:val="32"/>
          <w:szCs w:val="32"/>
        </w:rPr>
      </w:pPr>
      <w:r>
        <w:rPr>
          <w:sz w:val="32"/>
          <w:szCs w:val="32"/>
        </w:rPr>
        <w:t>Ввод строки текста</w:t>
      </w:r>
    </w:p>
    <w:p w14:paraId="712B881D" w14:textId="77777777" w:rsidR="006A1830" w:rsidRDefault="006A1830" w:rsidP="006A1830">
      <w:pPr>
        <w:pStyle w:val="a3"/>
        <w:numPr>
          <w:ilvl w:val="0"/>
          <w:numId w:val="3"/>
        </w:numPr>
        <w:spacing w:before="0" w:beforeAutospacing="0" w:line="360" w:lineRule="auto"/>
        <w:rPr>
          <w:sz w:val="32"/>
          <w:szCs w:val="32"/>
        </w:rPr>
      </w:pPr>
      <w:r>
        <w:rPr>
          <w:sz w:val="32"/>
          <w:szCs w:val="32"/>
        </w:rPr>
        <w:t>Ввод строки поиска</w:t>
      </w:r>
    </w:p>
    <w:p w14:paraId="323F488F" w14:textId="568EC391" w:rsidR="006A1830" w:rsidRPr="006A1830" w:rsidRDefault="006A1830" w:rsidP="00056BB1">
      <w:pPr>
        <w:pStyle w:val="a3"/>
        <w:numPr>
          <w:ilvl w:val="0"/>
          <w:numId w:val="3"/>
        </w:numPr>
        <w:spacing w:before="0" w:beforeAutospacing="0" w:line="360" w:lineRule="auto"/>
        <w:rPr>
          <w:sz w:val="32"/>
          <w:szCs w:val="32"/>
        </w:rPr>
      </w:pPr>
      <w:r>
        <w:rPr>
          <w:sz w:val="32"/>
          <w:szCs w:val="32"/>
        </w:rPr>
        <w:t>Проверка условия нахождения строки поиска в строке текста с последующим выводом результата</w:t>
      </w:r>
    </w:p>
    <w:p w14:paraId="3984F03C" w14:textId="44D14D48" w:rsidR="009F05E1" w:rsidRDefault="00056BB1" w:rsidP="00056BB1">
      <w:pPr>
        <w:pStyle w:val="a3"/>
        <w:spacing w:before="0" w:beforeAutospacing="0" w:line="360" w:lineRule="auto"/>
        <w:rPr>
          <w:sz w:val="32"/>
          <w:szCs w:val="32"/>
        </w:rPr>
      </w:pPr>
      <w:r>
        <w:rPr>
          <w:sz w:val="32"/>
          <w:szCs w:val="32"/>
        </w:rPr>
        <w:t>Код программы:</w:t>
      </w:r>
    </w:p>
    <w:p w14:paraId="628AED63" w14:textId="77777777" w:rsidR="00E72B5C" w:rsidRDefault="006A1830" w:rsidP="00056BB1">
      <w:pPr>
        <w:pStyle w:val="a3"/>
        <w:spacing w:before="0" w:beforeAutospacing="0" w:line="360" w:lineRule="auto"/>
        <w:rPr>
          <w:sz w:val="32"/>
          <w:szCs w:val="32"/>
        </w:rPr>
      </w:pPr>
      <w:r w:rsidRPr="006A1830">
        <w:rPr>
          <w:sz w:val="32"/>
          <w:szCs w:val="32"/>
        </w:rPr>
        <w:drawing>
          <wp:inline distT="0" distB="0" distL="0" distR="0" wp14:anchorId="6EA78DB9" wp14:editId="2CF4D57D">
            <wp:extent cx="4258269" cy="4858428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4858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94DAE" w14:textId="77777777" w:rsidR="00E72B5C" w:rsidRDefault="00056BB1" w:rsidP="00056BB1">
      <w:pPr>
        <w:pStyle w:val="a3"/>
        <w:spacing w:before="0" w:beforeAutospacing="0" w:line="360" w:lineRule="auto"/>
        <w:rPr>
          <w:sz w:val="32"/>
          <w:szCs w:val="32"/>
        </w:rPr>
      </w:pPr>
      <w:r>
        <w:rPr>
          <w:sz w:val="32"/>
          <w:szCs w:val="32"/>
        </w:rPr>
        <w:t>Тестирование:</w:t>
      </w:r>
      <w:r w:rsidR="006A1830" w:rsidRPr="006A1830">
        <w:rPr>
          <w:sz w:val="32"/>
          <w:szCs w:val="32"/>
        </w:rPr>
        <w:t xml:space="preserve"> </w:t>
      </w:r>
      <w:r w:rsidR="006A1830" w:rsidRPr="006A1830">
        <w:rPr>
          <w:sz w:val="32"/>
          <w:szCs w:val="32"/>
        </w:rPr>
        <w:drawing>
          <wp:inline distT="0" distB="0" distL="0" distR="0" wp14:anchorId="151CA80F" wp14:editId="7EA1DFCB">
            <wp:extent cx="2626468" cy="584694"/>
            <wp:effectExtent l="0" t="0" r="254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70448" cy="639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ACF21" w14:textId="57DEC35B" w:rsidR="00056BB1" w:rsidRDefault="00056BB1" w:rsidP="00056BB1">
      <w:pPr>
        <w:pStyle w:val="a3"/>
        <w:spacing w:before="0" w:beforeAutospacing="0" w:line="360" w:lineRule="auto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Задание </w:t>
      </w:r>
      <w:r w:rsidRPr="00056BB1">
        <w:rPr>
          <w:sz w:val="32"/>
          <w:szCs w:val="32"/>
        </w:rPr>
        <w:t>4</w:t>
      </w:r>
      <w:r>
        <w:rPr>
          <w:sz w:val="32"/>
          <w:szCs w:val="32"/>
        </w:rPr>
        <w:t>.3</w:t>
      </w:r>
    </w:p>
    <w:p w14:paraId="7AA904D1" w14:textId="77777777" w:rsidR="00056BB1" w:rsidRDefault="00056BB1" w:rsidP="00056BB1">
      <w:pPr>
        <w:pStyle w:val="a3"/>
        <w:spacing w:before="0" w:beforeAutospacing="0" w:line="360" w:lineRule="auto"/>
        <w:rPr>
          <w:sz w:val="32"/>
          <w:szCs w:val="32"/>
        </w:rPr>
      </w:pPr>
      <w:r>
        <w:rPr>
          <w:sz w:val="32"/>
          <w:szCs w:val="32"/>
        </w:rPr>
        <w:t>Алгоритм:</w:t>
      </w:r>
    </w:p>
    <w:p w14:paraId="412AD257" w14:textId="77777777" w:rsidR="00056BB1" w:rsidRDefault="00056BB1" w:rsidP="00056BB1">
      <w:pPr>
        <w:pStyle w:val="a3"/>
        <w:spacing w:before="0" w:beforeAutospacing="0" w:line="360" w:lineRule="auto"/>
        <w:rPr>
          <w:sz w:val="32"/>
          <w:szCs w:val="32"/>
        </w:rPr>
      </w:pPr>
      <w:r>
        <w:rPr>
          <w:sz w:val="32"/>
          <w:szCs w:val="32"/>
        </w:rPr>
        <w:t>Код программы:</w:t>
      </w:r>
    </w:p>
    <w:p w14:paraId="1C642ABD" w14:textId="7350361C" w:rsidR="00056BB1" w:rsidRDefault="00056BB1" w:rsidP="00056BB1">
      <w:pPr>
        <w:pStyle w:val="a3"/>
        <w:spacing w:before="0" w:beforeAutospacing="0" w:line="360" w:lineRule="auto"/>
        <w:rPr>
          <w:sz w:val="32"/>
          <w:szCs w:val="32"/>
        </w:rPr>
      </w:pPr>
      <w:r>
        <w:rPr>
          <w:sz w:val="32"/>
          <w:szCs w:val="32"/>
        </w:rPr>
        <w:t>Тестирование:</w:t>
      </w:r>
    </w:p>
    <w:p w14:paraId="6738C489" w14:textId="77777777" w:rsidR="00056BB1" w:rsidRPr="00581BF7" w:rsidRDefault="00056BB1" w:rsidP="00056BB1">
      <w:pPr>
        <w:pStyle w:val="a3"/>
        <w:spacing w:before="0" w:beforeAutospacing="0" w:line="360" w:lineRule="auto"/>
        <w:rPr>
          <w:sz w:val="32"/>
          <w:szCs w:val="32"/>
        </w:rPr>
      </w:pPr>
    </w:p>
    <w:p w14:paraId="47275CED" w14:textId="77777777" w:rsidR="00CB6173" w:rsidRDefault="00CB6173">
      <w:pPr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sz w:val="32"/>
          <w:szCs w:val="32"/>
        </w:rPr>
        <w:br w:type="page"/>
      </w:r>
    </w:p>
    <w:p w14:paraId="49C8679B" w14:textId="58A4D90B" w:rsidR="00056BB1" w:rsidRPr="009F05E1" w:rsidRDefault="00056BB1" w:rsidP="00056BB1">
      <w:pPr>
        <w:pStyle w:val="a3"/>
        <w:spacing w:before="0" w:beforeAutospacing="0" w:line="360" w:lineRule="auto"/>
        <w:rPr>
          <w:sz w:val="32"/>
          <w:szCs w:val="32"/>
        </w:rPr>
      </w:pPr>
      <w:r>
        <w:rPr>
          <w:sz w:val="32"/>
          <w:szCs w:val="32"/>
        </w:rPr>
        <w:lastRenderedPageBreak/>
        <w:t>Индивидуальное задание 4</w:t>
      </w:r>
      <w:r w:rsidRPr="00056BB1">
        <w:rPr>
          <w:noProof/>
        </w:rPr>
        <w:t xml:space="preserve"> </w:t>
      </w:r>
      <w:r w:rsidRPr="00056BB1">
        <w:rPr>
          <w:noProof/>
          <w:sz w:val="32"/>
          <w:szCs w:val="32"/>
        </w:rPr>
        <w:drawing>
          <wp:inline distT="0" distB="0" distL="0" distR="0" wp14:anchorId="714E7C9C" wp14:editId="3889DE36">
            <wp:extent cx="6390005" cy="703580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70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56BB1">
        <w:rPr>
          <w:noProof/>
        </w:rPr>
        <w:t xml:space="preserve"> </w:t>
      </w:r>
      <w:r w:rsidRPr="00056BB1">
        <w:rPr>
          <w:noProof/>
        </w:rPr>
        <w:drawing>
          <wp:inline distT="0" distB="0" distL="0" distR="0" wp14:anchorId="5A388F4D" wp14:editId="04302871">
            <wp:extent cx="768485" cy="32431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84671" cy="331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6F17E" w14:textId="0B088D5A" w:rsidR="00CB6173" w:rsidRDefault="00056BB1" w:rsidP="00CB6173">
      <w:pPr>
        <w:pStyle w:val="a3"/>
        <w:spacing w:before="0" w:beforeAutospacing="0" w:line="360" w:lineRule="auto"/>
        <w:rPr>
          <w:sz w:val="32"/>
          <w:szCs w:val="32"/>
        </w:rPr>
      </w:pPr>
      <w:r>
        <w:rPr>
          <w:sz w:val="32"/>
          <w:szCs w:val="32"/>
        </w:rPr>
        <w:t>Алгоритм:</w:t>
      </w:r>
    </w:p>
    <w:p w14:paraId="62237010" w14:textId="1ABCA3DB" w:rsidR="00CB6173" w:rsidRDefault="00CB6173" w:rsidP="00CB6173">
      <w:pPr>
        <w:pStyle w:val="a3"/>
        <w:numPr>
          <w:ilvl w:val="0"/>
          <w:numId w:val="5"/>
        </w:numPr>
        <w:spacing w:before="0" w:beforeAutospacing="0" w:line="360" w:lineRule="auto"/>
        <w:rPr>
          <w:sz w:val="32"/>
          <w:szCs w:val="32"/>
        </w:rPr>
      </w:pPr>
      <w:r>
        <w:rPr>
          <w:sz w:val="32"/>
          <w:szCs w:val="32"/>
        </w:rPr>
        <w:t>Считывание произвольной строки</w:t>
      </w:r>
    </w:p>
    <w:p w14:paraId="51E6CB05" w14:textId="2031AFC9" w:rsidR="00CB6173" w:rsidRDefault="00CB6173" w:rsidP="00CB6173">
      <w:pPr>
        <w:pStyle w:val="a3"/>
        <w:numPr>
          <w:ilvl w:val="0"/>
          <w:numId w:val="5"/>
        </w:numPr>
        <w:spacing w:before="0" w:beforeAutospacing="0" w:line="360" w:lineRule="auto"/>
        <w:rPr>
          <w:sz w:val="32"/>
          <w:szCs w:val="32"/>
        </w:rPr>
      </w:pPr>
      <w:r>
        <w:rPr>
          <w:sz w:val="32"/>
          <w:szCs w:val="32"/>
        </w:rPr>
        <w:t>Выбор метода счета</w:t>
      </w:r>
    </w:p>
    <w:p w14:paraId="77F19744" w14:textId="065A92F7" w:rsidR="00CB6173" w:rsidRDefault="00CB6173" w:rsidP="00CB6173">
      <w:pPr>
        <w:pStyle w:val="a3"/>
        <w:numPr>
          <w:ilvl w:val="0"/>
          <w:numId w:val="5"/>
        </w:numPr>
        <w:spacing w:before="0" w:beforeAutospacing="0" w:line="360" w:lineRule="auto"/>
        <w:rPr>
          <w:sz w:val="32"/>
          <w:szCs w:val="32"/>
        </w:rPr>
      </w:pPr>
      <w:r>
        <w:rPr>
          <w:sz w:val="32"/>
          <w:szCs w:val="32"/>
        </w:rPr>
        <w:t>Счет вхождений</w:t>
      </w:r>
    </w:p>
    <w:p w14:paraId="5BC4B42B" w14:textId="3DE1B6BB" w:rsidR="00CB6173" w:rsidRPr="00CB6173" w:rsidRDefault="00CB6173" w:rsidP="00CB6173">
      <w:pPr>
        <w:pStyle w:val="a3"/>
        <w:numPr>
          <w:ilvl w:val="0"/>
          <w:numId w:val="5"/>
        </w:numPr>
        <w:spacing w:before="0" w:beforeAutospacing="0" w:line="360" w:lineRule="auto"/>
        <w:rPr>
          <w:sz w:val="32"/>
          <w:szCs w:val="32"/>
        </w:rPr>
      </w:pPr>
      <w:r>
        <w:rPr>
          <w:sz w:val="32"/>
          <w:szCs w:val="32"/>
        </w:rPr>
        <w:t>Вывод результата</w:t>
      </w:r>
    </w:p>
    <w:p w14:paraId="105FDCC4" w14:textId="77777777" w:rsidR="00CB6173" w:rsidRDefault="00CB6173">
      <w:pPr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sz w:val="32"/>
          <w:szCs w:val="32"/>
        </w:rPr>
        <w:br w:type="page"/>
      </w:r>
    </w:p>
    <w:p w14:paraId="0DF9C170" w14:textId="0F9CE091" w:rsidR="00056BB1" w:rsidRDefault="00056BB1" w:rsidP="00056BB1">
      <w:pPr>
        <w:pStyle w:val="a3"/>
        <w:spacing w:before="0" w:beforeAutospacing="0" w:line="360" w:lineRule="auto"/>
        <w:rPr>
          <w:sz w:val="32"/>
          <w:szCs w:val="32"/>
        </w:rPr>
      </w:pPr>
      <w:r>
        <w:rPr>
          <w:sz w:val="32"/>
          <w:szCs w:val="32"/>
        </w:rPr>
        <w:lastRenderedPageBreak/>
        <w:t>Код программы:</w:t>
      </w:r>
    </w:p>
    <w:p w14:paraId="31DFA12A" w14:textId="3A13A7AC" w:rsidR="00CB6173" w:rsidRDefault="00CB6173" w:rsidP="00056BB1">
      <w:pPr>
        <w:pStyle w:val="a3"/>
        <w:spacing w:before="0" w:beforeAutospacing="0" w:line="360" w:lineRule="auto"/>
        <w:rPr>
          <w:sz w:val="32"/>
          <w:szCs w:val="32"/>
        </w:rPr>
      </w:pPr>
      <w:r w:rsidRPr="00CB6173">
        <w:rPr>
          <w:sz w:val="32"/>
          <w:szCs w:val="32"/>
        </w:rPr>
        <w:drawing>
          <wp:inline distT="0" distB="0" distL="0" distR="0" wp14:anchorId="1F144FF9" wp14:editId="21085B57">
            <wp:extent cx="6390005" cy="6014085"/>
            <wp:effectExtent l="0" t="0" r="0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601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E9172" w14:textId="77777777" w:rsidR="00056BB1" w:rsidRPr="00581BF7" w:rsidRDefault="00056BB1" w:rsidP="00056BB1">
      <w:pPr>
        <w:pStyle w:val="a3"/>
        <w:spacing w:before="0" w:beforeAutospacing="0" w:line="360" w:lineRule="auto"/>
        <w:rPr>
          <w:sz w:val="32"/>
          <w:szCs w:val="32"/>
        </w:rPr>
      </w:pPr>
      <w:r>
        <w:rPr>
          <w:sz w:val="32"/>
          <w:szCs w:val="32"/>
        </w:rPr>
        <w:t>Тестирование:</w:t>
      </w:r>
    </w:p>
    <w:p w14:paraId="4E5756AA" w14:textId="697F74F4" w:rsidR="00056BB1" w:rsidRDefault="00CB6173" w:rsidP="00581BF7">
      <w:pPr>
        <w:pStyle w:val="a3"/>
        <w:spacing w:before="0" w:beforeAutospacing="0" w:line="360" w:lineRule="auto"/>
        <w:rPr>
          <w:sz w:val="32"/>
          <w:szCs w:val="32"/>
        </w:rPr>
      </w:pPr>
      <w:r w:rsidRPr="00CB6173">
        <w:rPr>
          <w:sz w:val="32"/>
          <w:szCs w:val="32"/>
        </w:rPr>
        <w:drawing>
          <wp:inline distT="0" distB="0" distL="0" distR="0" wp14:anchorId="59B6B4EB" wp14:editId="51477403">
            <wp:extent cx="6354062" cy="952633"/>
            <wp:effectExtent l="0" t="0" r="889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54062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3C713" w14:textId="77777777" w:rsidR="00056BB1" w:rsidRPr="00581BF7" w:rsidRDefault="00056BB1" w:rsidP="00581BF7">
      <w:pPr>
        <w:pStyle w:val="a3"/>
        <w:spacing w:before="0" w:beforeAutospacing="0" w:line="360" w:lineRule="auto"/>
        <w:rPr>
          <w:sz w:val="32"/>
          <w:szCs w:val="32"/>
        </w:rPr>
      </w:pPr>
    </w:p>
    <w:sectPr w:rsidR="00056BB1" w:rsidRPr="00581BF7" w:rsidSect="00581BF7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30510"/>
    <w:multiLevelType w:val="hybridMultilevel"/>
    <w:tmpl w:val="C8C254D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221F87"/>
    <w:multiLevelType w:val="hybridMultilevel"/>
    <w:tmpl w:val="7AA0C05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6E1C84"/>
    <w:multiLevelType w:val="hybridMultilevel"/>
    <w:tmpl w:val="62FCBB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804A2C"/>
    <w:multiLevelType w:val="hybridMultilevel"/>
    <w:tmpl w:val="5C7425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4357AE"/>
    <w:multiLevelType w:val="hybridMultilevel"/>
    <w:tmpl w:val="5C7425F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216147">
    <w:abstractNumId w:val="2"/>
  </w:num>
  <w:num w:numId="2" w16cid:durableId="875897797">
    <w:abstractNumId w:val="3"/>
  </w:num>
  <w:num w:numId="3" w16cid:durableId="1848060989">
    <w:abstractNumId w:val="4"/>
  </w:num>
  <w:num w:numId="4" w16cid:durableId="1193614457">
    <w:abstractNumId w:val="1"/>
  </w:num>
  <w:num w:numId="5" w16cid:durableId="8846844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129"/>
    <w:rsid w:val="00031EAE"/>
    <w:rsid w:val="00056BB1"/>
    <w:rsid w:val="000F05B3"/>
    <w:rsid w:val="003B12E6"/>
    <w:rsid w:val="005047C6"/>
    <w:rsid w:val="00581BF7"/>
    <w:rsid w:val="006A1830"/>
    <w:rsid w:val="009F05E1"/>
    <w:rsid w:val="00AD1129"/>
    <w:rsid w:val="00B6095F"/>
    <w:rsid w:val="00CB6173"/>
    <w:rsid w:val="00E352BA"/>
    <w:rsid w:val="00E72B5C"/>
    <w:rsid w:val="00FB6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B36D4A"/>
  <w15:chartTrackingRefBased/>
  <w15:docId w15:val="{33717272-6876-4104-9AFF-B4CA74BD9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047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ejer\OneDrive\&#1044;&#1086;&#1082;&#1091;&#1084;&#1077;&#1085;&#1090;&#1099;\&#1053;&#1072;&#1089;&#1090;&#1088;&#1072;&#1080;&#1074;&#1072;&#1077;&#1084;&#1099;&#1077;%20&#1096;&#1072;&#1073;&#1083;&#1086;&#1085;&#1099;%20Office\&#1064;&#1072;&#1073;&#1083;&#1086;&#1085;_&#1071;&#1055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Шаблон_ЯП.dotx</Template>
  <TotalTime>259</TotalTime>
  <Pages>8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Никитин</dc:creator>
  <cp:keywords/>
  <dc:description/>
  <cp:lastModifiedBy>Олег Никитин</cp:lastModifiedBy>
  <cp:revision>3</cp:revision>
  <dcterms:created xsi:type="dcterms:W3CDTF">2022-10-15T11:46:00Z</dcterms:created>
  <dcterms:modified xsi:type="dcterms:W3CDTF">2022-10-20T13:43:00Z</dcterms:modified>
</cp:coreProperties>
</file>